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53"/>
        <w:tblW w:w="495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RPr="00DB12E8" w14:paraId="315BCD30" w14:textId="77777777" w:rsidTr="00C7184E">
        <w:trPr>
          <w:trHeight w:val="993"/>
        </w:trPr>
        <w:tc>
          <w:tcPr>
            <w:tcW w:w="3798" w:type="dxa"/>
            <w:gridSpan w:val="2"/>
            <w:vAlign w:val="center"/>
          </w:tcPr>
          <w:p w14:paraId="4B2C3740" w14:textId="5851002C" w:rsidR="00647A4B" w:rsidRPr="00DB12E8" w:rsidRDefault="00647A4B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1062" w:type="dxa"/>
            <w:vMerge w:val="restart"/>
          </w:tcPr>
          <w:p w14:paraId="7A507800" w14:textId="77777777" w:rsidR="00647A4B" w:rsidRPr="00DB12E8" w:rsidRDefault="00647A4B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 w:val="restart"/>
          </w:tcPr>
          <w:p w14:paraId="50749B36" w14:textId="5852BF77" w:rsidR="00DB12E8" w:rsidRPr="00DB12E8" w:rsidRDefault="00DB12E8" w:rsidP="00C7184E">
            <w:pPr>
              <w:pStyle w:val="Title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proofErr w:type="gramStart"/>
            <w:r w:rsidRPr="00DB12E8">
              <w:rPr>
                <w:rFonts w:ascii="TH SarabunPSK" w:hAnsi="TH SarabunPSK" w:cs="TH SarabunPSK" w:hint="cs"/>
                <w:szCs w:val="44"/>
                <w:lang w:bidi="th-TH"/>
              </w:rPr>
              <w:t>Tharathon</w:t>
            </w:r>
            <w:r w:rsidR="00647A4B" w:rsidRPr="00DB12E8">
              <w:rPr>
                <w:rFonts w:ascii="TH SarabunPSK" w:hAnsi="TH SarabunPSK" w:cs="TH SarabunPSK" w:hint="cs"/>
                <w:szCs w:val="44"/>
              </w:rPr>
              <w:t xml:space="preserve"> </w:t>
            </w:r>
            <w:r w:rsidRPr="00DB12E8">
              <w:rPr>
                <w:rFonts w:ascii="TH SarabunPSK" w:hAnsi="TH SarabunPSK" w:cs="TH SarabunPSK"/>
                <w:szCs w:val="44"/>
              </w:rPr>
              <w:t xml:space="preserve"> </w:t>
            </w:r>
            <w:r w:rsidRPr="00DB12E8">
              <w:rPr>
                <w:rFonts w:ascii="TH SarabunPSK" w:hAnsi="TH SarabunPSK" w:cs="TH SarabunPSK" w:hint="cs"/>
                <w:szCs w:val="44"/>
              </w:rPr>
              <w:t>tippayasotti</w:t>
            </w:r>
            <w:proofErr w:type="gramEnd"/>
            <w:r w:rsidRPr="00DB12E8">
              <w:rPr>
                <w:rFonts w:ascii="TH SarabunPSK" w:hAnsi="TH SarabunPSK" w:cs="TH SarabunPSK" w:hint="cs"/>
                <w:cs/>
              </w:rPr>
              <w:br/>
            </w:r>
            <w:r w:rsidR="004D653F">
              <w:rPr>
                <w:rFonts w:ascii="TH SarabunPSK" w:hAnsi="TH SarabunPSK" w:cs="TH SarabunPSK" w:hint="cs"/>
                <w:szCs w:val="40"/>
                <w:cs/>
                <w:lang w:bidi="th-TH"/>
              </w:rPr>
              <w:t>นาย</w:t>
            </w:r>
            <w:r w:rsidRPr="00DB12E8">
              <w:rPr>
                <w:rFonts w:ascii="TH SarabunPSK" w:hAnsi="TH SarabunPSK" w:cs="TH SarabunPSK" w:hint="cs"/>
                <w:szCs w:val="40"/>
                <w:cs/>
                <w:lang w:bidi="th-TH"/>
              </w:rPr>
              <w:t>ธราธร ทิพยโสตถิ</w:t>
            </w:r>
          </w:p>
          <w:p w14:paraId="54AB2A9F" w14:textId="192C574B" w:rsidR="00647A4B" w:rsidRPr="00DB12E8" w:rsidRDefault="00DB12E8" w:rsidP="00C7184E">
            <w:pPr>
              <w:pStyle w:val="Heading1"/>
              <w:jc w:val="thaiDistribute"/>
              <w:rPr>
                <w:rFonts w:ascii="TH SarabunPSK" w:hAnsi="TH SarabunPSK" w:cs="TH SarabunPSK"/>
                <w:sz w:val="56"/>
                <w:szCs w:val="44"/>
                <w:cs/>
                <w:lang w:bidi="th-TH"/>
              </w:rPr>
            </w:pPr>
            <w:r w:rsidRPr="00DB12E8">
              <w:rPr>
                <w:rFonts w:ascii="TH SarabunPSK" w:hAnsi="TH SarabunPSK" w:cs="TH SarabunPSK" w:hint="cs"/>
                <w:sz w:val="48"/>
                <w:szCs w:val="36"/>
                <w:cs/>
                <w:lang w:bidi="th-TH"/>
              </w:rPr>
              <w:t>ประสบการณ์</w:t>
            </w:r>
            <w:r w:rsidRPr="00DB12E8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และผลงาน</w:t>
            </w:r>
            <w:r>
              <w:rPr>
                <w:rFonts w:ascii="TH SarabunPSK" w:hAnsi="TH SarabunPSK" w:cs="TH SarabunPSK"/>
                <w:sz w:val="56"/>
                <w:szCs w:val="44"/>
                <w:cs/>
                <w:lang w:bidi="th-TH"/>
              </w:rPr>
              <w:br/>
            </w:r>
            <w:r w:rsidRPr="00DB12E8">
              <w:rPr>
                <w:rFonts w:ascii="TH SarabunPSK" w:hAnsi="TH SarabunPSK" w:cs="TH SarabunPSK" w:hint="cs"/>
                <w:sz w:val="44"/>
                <w:szCs w:val="32"/>
                <w:cs/>
                <w:lang w:bidi="th-TH"/>
              </w:rPr>
              <w:t>ผ่านการอบรม</w:t>
            </w:r>
          </w:p>
          <w:p w14:paraId="6D43C69F" w14:textId="0DD492A1" w:rsidR="00647A4B" w:rsidRPr="00DB12E8" w:rsidRDefault="00DB12E8" w:rsidP="00C7184E">
            <w:pPr>
              <w:pStyle w:val="Heading2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28"/>
              </w:rPr>
            </w:pPr>
            <w:r w:rsidRPr="00DB12E8">
              <w:rPr>
                <w:rFonts w:ascii="TH SarabunPSK" w:hAnsi="TH SarabunPSK" w:cs="TH SarabunPSK"/>
                <w:b w:val="0"/>
                <w:bCs w:val="0"/>
                <w:sz w:val="32"/>
                <w:szCs w:val="28"/>
              </w:rPr>
              <w:t>Fundamental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28"/>
                <w:cs/>
                <w:lang w:bidi="th-TH"/>
              </w:rPr>
              <w:t xml:space="preserve"> </w:t>
            </w:r>
            <w:r w:rsidRPr="00DB12E8">
              <w:rPr>
                <w:rFonts w:ascii="TH SarabunPSK" w:hAnsi="TH SarabunPSK" w:cs="TH SarabunPSK"/>
                <w:b w:val="0"/>
                <w:bCs w:val="0"/>
                <w:sz w:val="32"/>
                <w:szCs w:val="28"/>
              </w:rPr>
              <w:t>Web Application Development</w:t>
            </w:r>
            <w:r w:rsidR="003429B5">
              <w:rPr>
                <w:rFonts w:ascii="TH SarabunPSK" w:hAnsi="TH SarabunPSK" w:cs="TH SarabunPSK" w:hint="cs"/>
                <w:b w:val="0"/>
                <w:bCs w:val="0"/>
                <w:sz w:val="32"/>
                <w:szCs w:val="28"/>
                <w:cs/>
                <w:lang w:bidi="th-TH"/>
              </w:rPr>
              <w:t xml:space="preserve"> </w:t>
            </w:r>
            <w:r w:rsidR="003429B5">
              <w:rPr>
                <w:rFonts w:ascii="TH SarabunPSK" w:hAnsi="TH SarabunPSK" w:cs="TH SarabunPSK"/>
                <w:b w:val="0"/>
                <w:bCs w:val="0"/>
                <w:sz w:val="32"/>
                <w:szCs w:val="28"/>
                <w:lang w:bidi="th-TH"/>
              </w:rPr>
              <w:t>(</w:t>
            </w:r>
            <w:r w:rsidRPr="00DB12E8">
              <w:rPr>
                <w:rFonts w:ascii="TH SarabunPSK" w:hAnsi="TH SarabunPSK" w:cs="TH SarabunPSK"/>
                <w:b w:val="0"/>
                <w:bCs w:val="0"/>
                <w:sz w:val="32"/>
                <w:szCs w:val="28"/>
              </w:rPr>
              <w:t>Angular</w:t>
            </w:r>
            <w:r w:rsidR="003429B5">
              <w:rPr>
                <w:rFonts w:ascii="TH SarabunPSK" w:hAnsi="TH SarabunPSK" w:cs="TH SarabunPSK"/>
                <w:b w:val="0"/>
                <w:bCs w:val="0"/>
                <w:sz w:val="32"/>
                <w:szCs w:val="28"/>
              </w:rPr>
              <w:t>)</w:t>
            </w:r>
          </w:p>
          <w:p w14:paraId="77FEE3E0" w14:textId="4BCEC955" w:rsidR="00647A4B" w:rsidRPr="00DB12E8" w:rsidRDefault="00DB12E8" w:rsidP="00C7184E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2E8">
              <w:rPr>
                <w:rFonts w:ascii="TH SarabunPSK" w:hAnsi="TH SarabunPSK" w:cs="TH SarabunPSK"/>
                <w:sz w:val="32"/>
                <w:szCs w:val="28"/>
              </w:rPr>
              <w:t>Indus</w:t>
            </w:r>
            <w:r w:rsidRPr="00DB12E8">
              <w:rPr>
                <w:rFonts w:ascii="TH SarabunPSK" w:hAnsi="TH SarabunPSK" w:cs="TH SarabunPSK"/>
                <w:sz w:val="32"/>
                <w:szCs w:val="28"/>
                <w:lang w:bidi="th-TH"/>
              </w:rPr>
              <w:t>t</w:t>
            </w:r>
            <w:proofErr w:type="spellEnd"/>
            <w:r w:rsidRPr="00DB12E8">
              <w:rPr>
                <w:rFonts w:ascii="TH SarabunPSK" w:hAnsi="TH SarabunPSK" w:cs="TH SarabunPSK"/>
                <w:sz w:val="32"/>
                <w:szCs w:val="28"/>
              </w:rPr>
              <w:t xml:space="preserve"> Report Development</w:t>
            </w:r>
          </w:p>
          <w:p w14:paraId="08791073" w14:textId="48B9083C" w:rsidR="00647A4B" w:rsidRPr="00DB12E8" w:rsidRDefault="00DB12E8" w:rsidP="00C7184E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โครงการสร้างบุคลากรพร้อมท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งานทางด้านเทคโนโลยีสารสนเทศเพื่อการพัฒนาเศรษฐกิจท้องถิ่นภายใต้ความร่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วมมือ</w:t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ระหว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่</w:t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าง</w:t>
            </w:r>
            <w:r w:rsidRPr="00DB12E8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มหาวิทยาลัยแม่ฟ้าหลวง</w:t>
            </w:r>
            <w:r w:rsidRPr="00DB12E8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มหาวิทยาลัยราชภัฏเชียงรายและ</w:t>
            </w:r>
            <w:r w:rsidRPr="00DB12E8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br/>
            </w:r>
            <w:r w:rsidRPr="00DB12E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บริษัทซัมมิทคอมพิวเตอร์</w:t>
            </w:r>
          </w:p>
          <w:p w14:paraId="5F1F466E" w14:textId="4DDDD6FB" w:rsidR="003429B5" w:rsidRPr="003429B5" w:rsidRDefault="00DB12E8" w:rsidP="00C7184E">
            <w:pPr>
              <w:pStyle w:val="Heading2"/>
              <w:jc w:val="thaiDistribute"/>
              <w:rPr>
                <w:rFonts w:ascii="TH SarabunPSK" w:hAnsi="TH SarabunPSK" w:cs="TH SarabunPSK"/>
                <w:caps/>
                <w:color w:val="7F4F92" w:themeColor="accent2" w:themeShade="80"/>
                <w:sz w:val="44"/>
                <w:szCs w:val="32"/>
                <w:lang w:bidi="th-TH"/>
              </w:rPr>
            </w:pPr>
            <w:r w:rsidRPr="00DB12E8">
              <w:rPr>
                <w:rFonts w:ascii="TH SarabunPSK" w:hAnsi="TH SarabunPSK" w:cs="TH SarabunPSK" w:hint="cs"/>
                <w:caps/>
                <w:color w:val="7F4F92" w:themeColor="accent2" w:themeShade="80"/>
                <w:sz w:val="44"/>
                <w:szCs w:val="32"/>
                <w:cs/>
                <w:lang w:bidi="th-TH"/>
              </w:rPr>
              <w:t>ผลงานระหว่างการเรียน</w:t>
            </w:r>
          </w:p>
          <w:p w14:paraId="3D8BCD28" w14:textId="3818FA55" w:rsidR="003429B5" w:rsidRDefault="003429B5" w:rsidP="00D97885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พัฒนา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Website Hot’s Weather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ที่ใช้ในการเรียกดูสภาพอากาศ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พัฒนาด้วย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React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และเรียกใช้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API Open Weather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ั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บ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MAP API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>Pigeon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ใช้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Firebase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เป็นฐานข้อมูล</w:t>
            </w:r>
          </w:p>
          <w:p w14:paraId="0FDE85D8" w14:textId="51F24952" w:rsidR="003429B5" w:rsidRDefault="003429B5" w:rsidP="00D97885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พัฒนา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Website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สื่อสารสนเทศสนามบินนานาชาติ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ที่ใช้ในกา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ค้นหารายละเอียดสนามบินในแต่ละประเทศ</w:t>
            </w:r>
            <w:r w:rsidRPr="003429B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พัฒนาด้วย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React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และใช้ฐานข้อมูล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ดึงข้อมูลด้วย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ที่เขียนด้วย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3429B5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14:paraId="56F3AE2C" w14:textId="7A6BBDA2" w:rsidR="009E68ED" w:rsidRPr="003429B5" w:rsidRDefault="009E68ED" w:rsidP="00D97885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ระบบประมวลผลภาพการตรวจโรค และแมลงศัตรูพืช</w:t>
            </w:r>
          </w:p>
          <w:p w14:paraId="2E228EBB" w14:textId="61F255A8" w:rsidR="003429B5" w:rsidRPr="003429B5" w:rsidRDefault="003429B5" w:rsidP="00C7184E">
            <w:pPr>
              <w:pStyle w:val="Heading2"/>
              <w:jc w:val="thaiDistribute"/>
              <w:rPr>
                <w:rFonts w:ascii="TH SarabunPSK" w:hAnsi="TH SarabunPSK" w:cs="TH SarabunPSK"/>
                <w:caps/>
                <w:color w:val="7F4F92" w:themeColor="accent2" w:themeShade="80"/>
                <w:sz w:val="44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olor w:val="7F4F92" w:themeColor="accent2" w:themeShade="80"/>
                <w:sz w:val="44"/>
                <w:szCs w:val="32"/>
                <w:cs/>
                <w:lang w:bidi="th-TH"/>
              </w:rPr>
              <w:t>ทักษะทางด้านคอมพิวเตอร์</w:t>
            </w:r>
          </w:p>
          <w:p w14:paraId="7ECA5985" w14:textId="00BF6DDA" w:rsidR="003429B5" w:rsidRDefault="003429B5" w:rsidP="00C7184E">
            <w:pPr>
              <w:pStyle w:val="ListParagraph"/>
              <w:numPr>
                <w:ilvl w:val="0"/>
                <w:numId w:val="10"/>
              </w:numPr>
              <w:ind w:left="4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มีความรู้พื้นฐานทางด้าน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Java, HTML/CSS/JavaScript, C#, PHP</w:t>
            </w:r>
          </w:p>
          <w:p w14:paraId="58428B40" w14:textId="58A88A84" w:rsidR="003429B5" w:rsidRDefault="003429B5" w:rsidP="00C7184E">
            <w:pPr>
              <w:pStyle w:val="ListParagraph"/>
              <w:numPr>
                <w:ilvl w:val="0"/>
                <w:numId w:val="10"/>
              </w:numPr>
              <w:ind w:left="407"/>
              <w:rPr>
                <w:rFonts w:ascii="TH SarabunPSK" w:hAnsi="TH SarabunPSK" w:cs="TH SarabunPSK"/>
                <w:sz w:val="32"/>
                <w:szCs w:val="32"/>
              </w:rPr>
            </w:pPr>
            <w:r w:rsidRPr="003429B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ระบบฐานข้อมูลและการบริหารฐานข้อมูล</w:t>
            </w:r>
          </w:p>
          <w:p w14:paraId="54D6DB3E" w14:textId="1B3CFE17" w:rsidR="003429B5" w:rsidRDefault="003429B5" w:rsidP="00C7184E">
            <w:pPr>
              <w:pStyle w:val="Heading2"/>
              <w:jc w:val="thaiDistribute"/>
              <w:rPr>
                <w:rFonts w:ascii="TH SarabunPSK" w:hAnsi="TH SarabunPSK" w:cs="TH SarabunPSK"/>
                <w:caps/>
                <w:color w:val="7F4F92" w:themeColor="accent2" w:themeShade="80"/>
                <w:sz w:val="44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olor w:val="7F4F92" w:themeColor="accent2" w:themeShade="80"/>
                <w:sz w:val="44"/>
                <w:szCs w:val="32"/>
                <w:cs/>
                <w:lang w:bidi="th-TH"/>
              </w:rPr>
              <w:t>การศึกษา</w:t>
            </w:r>
          </w:p>
          <w:p w14:paraId="05B74EFE" w14:textId="77777777" w:rsidR="00C7184E" w:rsidRPr="00C7184E" w:rsidRDefault="00C7184E" w:rsidP="00C7184E">
            <w:pPr>
              <w:pStyle w:val="ListParagraph"/>
              <w:numPr>
                <w:ilvl w:val="0"/>
                <w:numId w:val="10"/>
              </w:numPr>
              <w:ind w:left="407"/>
              <w:rPr>
                <w:rFonts w:ascii="TH SarabunPSK" w:hAnsi="TH SarabunPSK" w:cs="TH SarabunPSK"/>
                <w:sz w:val="32"/>
                <w:szCs w:val="32"/>
              </w:rPr>
            </w:pPr>
            <w:r w:rsidRPr="00C718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ระดับมัธยมศึกษาตอนต้นจากโรงเรียนบุญพิทักษ์วิทยาคม</w:t>
            </w:r>
          </w:p>
          <w:p w14:paraId="1CF94B02" w14:textId="16F4DC30" w:rsidR="00C7184E" w:rsidRDefault="00C7184E" w:rsidP="00C7184E">
            <w:pPr>
              <w:pStyle w:val="ListParagraph"/>
              <w:numPr>
                <w:ilvl w:val="0"/>
                <w:numId w:val="10"/>
              </w:numPr>
              <w:ind w:left="407"/>
              <w:rPr>
                <w:rFonts w:ascii="TH SarabunPSK" w:hAnsi="TH SarabunPSK" w:cs="TH SarabunPSK"/>
                <w:sz w:val="32"/>
                <w:szCs w:val="32"/>
              </w:rPr>
            </w:pPr>
            <w:r w:rsidRPr="00C718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ระดับมันธยมศึกษาตอนปลายจากโรงเรียนเชียงแสนวิทยาคม</w:t>
            </w:r>
          </w:p>
          <w:p w14:paraId="24D242DD" w14:textId="5C94A6C0" w:rsidR="00647A4B" w:rsidRPr="000B5746" w:rsidRDefault="00C7184E" w:rsidP="000B5746">
            <w:pPr>
              <w:pStyle w:val="ListParagraph"/>
              <w:numPr>
                <w:ilvl w:val="0"/>
                <w:numId w:val="10"/>
              </w:numPr>
              <w:ind w:left="407"/>
              <w:rPr>
                <w:rFonts w:ascii="TH SarabunPSK" w:hAnsi="TH SarabunPSK" w:cs="TH SarabunPSK"/>
                <w:sz w:val="32"/>
                <w:szCs w:val="32"/>
              </w:rPr>
            </w:pPr>
            <w:r w:rsidRPr="00C718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ปัจจุบันกาลังศึกษาระดับปริญญาตรีมหาวิทยาลัยราชภัฏเชียงราย</w:t>
            </w:r>
          </w:p>
        </w:tc>
      </w:tr>
      <w:tr w:rsidR="00F51250" w:rsidRPr="00DB12E8" w14:paraId="7B1119E8" w14:textId="77777777" w:rsidTr="00C7184E">
        <w:trPr>
          <w:trHeight w:val="737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056E7C1" w14:textId="5EA706A5" w:rsidR="00F51250" w:rsidRPr="00DB12E8" w:rsidRDefault="00F51250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  <w:p w14:paraId="22EF2BFA" w14:textId="160BB5D7" w:rsidR="00DB12E8" w:rsidRPr="00DB12E8" w:rsidRDefault="00DB12E8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  <w:p w14:paraId="083FAA4E" w14:textId="7F1C53D8" w:rsidR="00DB12E8" w:rsidRPr="00DB12E8" w:rsidRDefault="00DB12E8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  <w:p w14:paraId="62FEC54F" w14:textId="498767E5" w:rsidR="00DB12E8" w:rsidRPr="00DB12E8" w:rsidRDefault="00DB12E8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  <w:p w14:paraId="6D0316A7" w14:textId="77777777" w:rsidR="00DB12E8" w:rsidRPr="00DB12E8" w:rsidRDefault="00DB12E8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  <w:p w14:paraId="29DB670E" w14:textId="62E457A4" w:rsidR="00DB12E8" w:rsidRPr="00DB12E8" w:rsidRDefault="00DB12E8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10D5BE6" w14:textId="77777777" w:rsidR="00F51250" w:rsidRPr="00DB12E8" w:rsidRDefault="00F51250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588B8243" w14:textId="77777777" w:rsidR="00F51250" w:rsidRPr="00DB12E8" w:rsidRDefault="00F51250" w:rsidP="00C7184E">
            <w:pPr>
              <w:widowControl w:val="0"/>
              <w:autoSpaceDE w:val="0"/>
              <w:autoSpaceDN w:val="0"/>
              <w:adjustRightInd w:val="0"/>
              <w:spacing w:after="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071E84" w:rsidRPr="00DB12E8" w14:paraId="0DEC694E" w14:textId="77777777" w:rsidTr="00C7184E">
        <w:trPr>
          <w:trHeight w:val="543"/>
        </w:trPr>
        <w:tc>
          <w:tcPr>
            <w:tcW w:w="851" w:type="dxa"/>
            <w:vAlign w:val="center"/>
          </w:tcPr>
          <w:p w14:paraId="5A1BC3C1" w14:textId="527FEF5B" w:rsidR="00071E84" w:rsidRPr="00DB12E8" w:rsidRDefault="00071E84" w:rsidP="00C7184E">
            <w:pPr>
              <w:pStyle w:val="Information"/>
              <w:jc w:val="thaiDistribute"/>
              <w:rPr>
                <w:rStyle w:val="Strong"/>
                <w:rFonts w:ascii="TH SarabunPSK" w:hAnsi="TH SarabunPSK" w:cs="TH SarabunPSK"/>
                <w:b w:val="0"/>
                <w:bCs w:val="0"/>
                <w:color w:val="FFFFFF" w:themeColor="background1"/>
              </w:rPr>
            </w:pPr>
            <w:r w:rsidRPr="00DB12E8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59264" behindDoc="0" locked="0" layoutInCell="1" allowOverlap="1" wp14:anchorId="0659A12F" wp14:editId="6B62C723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9525</wp:posOffset>
                  </wp:positionV>
                  <wp:extent cx="394335" cy="394335"/>
                  <wp:effectExtent l="0" t="0" r="0" b="0"/>
                  <wp:wrapNone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14:paraId="33B26AF2" w14:textId="77777777" w:rsidR="00C7184E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  <w:sz w:val="44"/>
                <w:szCs w:val="32"/>
                <w:lang w:bidi="th-TH"/>
              </w:rPr>
            </w:pPr>
          </w:p>
          <w:p w14:paraId="7631A14C" w14:textId="0962F089" w:rsidR="00071E84" w:rsidRPr="00C7184E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  <w:sz w:val="44"/>
                <w:szCs w:val="32"/>
              </w:rPr>
            </w:pPr>
            <w:r w:rsidRPr="00C7184E">
              <w:rPr>
                <w:rFonts w:ascii="TH SarabunPSK" w:hAnsi="TH SarabunPSK" w:cs="TH SarabunPSK" w:hint="cs"/>
                <w:sz w:val="44"/>
                <w:szCs w:val="32"/>
                <w:cs/>
                <w:lang w:bidi="th-TH"/>
              </w:rPr>
              <w:t>บ้านเลขที่ 28 หมู่ 3 ตำบลเวียง อำเภอเชียงแสน จังหวัดเชียงราย</w:t>
            </w:r>
          </w:p>
          <w:p w14:paraId="6905C6CF" w14:textId="028476B5" w:rsidR="00071E84" w:rsidRPr="00DB12E8" w:rsidRDefault="00071E84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</w:tcPr>
          <w:p w14:paraId="1DA8EA1D" w14:textId="77777777" w:rsidR="00071E84" w:rsidRPr="00DB12E8" w:rsidRDefault="00071E84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742A1820" w14:textId="77777777" w:rsidR="00071E84" w:rsidRPr="00DB12E8" w:rsidRDefault="00071E84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647A4B" w:rsidRPr="00DB12E8" w14:paraId="44D8BA5B" w14:textId="77777777" w:rsidTr="00C7184E">
        <w:trPr>
          <w:trHeight w:val="183"/>
        </w:trPr>
        <w:tc>
          <w:tcPr>
            <w:tcW w:w="3798" w:type="dxa"/>
            <w:gridSpan w:val="2"/>
            <w:vAlign w:val="center"/>
          </w:tcPr>
          <w:p w14:paraId="41909B8B" w14:textId="3C523310" w:rsidR="00647A4B" w:rsidRPr="00DB12E8" w:rsidRDefault="00647A4B" w:rsidP="00C7184E">
            <w:pPr>
              <w:pStyle w:val="NoSpacing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</w:tcPr>
          <w:p w14:paraId="63AC04E7" w14:textId="77777777" w:rsidR="00647A4B" w:rsidRPr="00DB12E8" w:rsidRDefault="00647A4B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5944F0DA" w14:textId="77777777" w:rsidR="00647A4B" w:rsidRPr="00DB12E8" w:rsidRDefault="00647A4B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071E84" w:rsidRPr="00DB12E8" w14:paraId="2868B8B2" w14:textId="77777777" w:rsidTr="00C7184E">
        <w:trPr>
          <w:trHeight w:val="624"/>
        </w:trPr>
        <w:tc>
          <w:tcPr>
            <w:tcW w:w="851" w:type="dxa"/>
            <w:vAlign w:val="center"/>
          </w:tcPr>
          <w:p w14:paraId="497202C2" w14:textId="387DB173" w:rsidR="00071E84" w:rsidRPr="00DB12E8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  <w:r w:rsidRPr="00DB12E8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60288" behindDoc="0" locked="0" layoutInCell="1" allowOverlap="1" wp14:anchorId="2892ECD1" wp14:editId="6C57162E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-187325</wp:posOffset>
                  </wp:positionV>
                  <wp:extent cx="394335" cy="394335"/>
                  <wp:effectExtent l="0" t="0" r="5715" b="5715"/>
                  <wp:wrapNone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14:paraId="35E0B42E" w14:textId="46BD62FD" w:rsidR="00071E84" w:rsidRPr="00DB12E8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  <w:r w:rsidRPr="00C7184E">
              <w:rPr>
                <w:rFonts w:ascii="TH SarabunPSK" w:hAnsi="TH SarabunPSK" w:cs="TH SarabunPSK" w:hint="cs"/>
                <w:sz w:val="44"/>
                <w:szCs w:val="32"/>
                <w:cs/>
                <w:lang w:bidi="th-TH"/>
              </w:rPr>
              <w:t>090-967-0968</w:t>
            </w:r>
          </w:p>
        </w:tc>
        <w:tc>
          <w:tcPr>
            <w:tcW w:w="1062" w:type="dxa"/>
            <w:vMerge/>
          </w:tcPr>
          <w:p w14:paraId="086D0B2D" w14:textId="77777777" w:rsidR="00071E84" w:rsidRPr="00DB12E8" w:rsidRDefault="00071E84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5A52753E" w14:textId="77777777" w:rsidR="00071E84" w:rsidRPr="00DB12E8" w:rsidRDefault="00071E84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647A4B" w:rsidRPr="00DB12E8" w14:paraId="7884C7D2" w14:textId="77777777" w:rsidTr="00C7184E">
        <w:trPr>
          <w:trHeight w:val="183"/>
        </w:trPr>
        <w:tc>
          <w:tcPr>
            <w:tcW w:w="3798" w:type="dxa"/>
            <w:gridSpan w:val="2"/>
            <w:vAlign w:val="center"/>
          </w:tcPr>
          <w:p w14:paraId="54825117" w14:textId="77777777" w:rsidR="00647A4B" w:rsidRPr="00DB12E8" w:rsidRDefault="00647A4B" w:rsidP="00C7184E">
            <w:pPr>
              <w:pStyle w:val="NoSpacing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</w:tcPr>
          <w:p w14:paraId="266DC3B0" w14:textId="77777777" w:rsidR="00647A4B" w:rsidRPr="00DB12E8" w:rsidRDefault="00647A4B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5BF8F2BB" w14:textId="77777777" w:rsidR="00647A4B" w:rsidRPr="00DB12E8" w:rsidRDefault="00647A4B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071E84" w:rsidRPr="00DB12E8" w14:paraId="04A95DBF" w14:textId="77777777" w:rsidTr="00C7184E">
        <w:trPr>
          <w:trHeight w:val="633"/>
        </w:trPr>
        <w:tc>
          <w:tcPr>
            <w:tcW w:w="851" w:type="dxa"/>
            <w:vAlign w:val="center"/>
          </w:tcPr>
          <w:p w14:paraId="18F2C5F7" w14:textId="35614103" w:rsidR="00071E84" w:rsidRPr="00DB12E8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  <w:r w:rsidRPr="00DB12E8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61312" behindDoc="0" locked="0" layoutInCell="1" allowOverlap="1" wp14:anchorId="3B654886" wp14:editId="5D67F5E4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134620</wp:posOffset>
                  </wp:positionV>
                  <wp:extent cx="394335" cy="394335"/>
                  <wp:effectExtent l="0" t="0" r="5715" b="5715"/>
                  <wp:wrapNone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14:paraId="61571114" w14:textId="77777777" w:rsidR="00C7184E" w:rsidRDefault="00C7184E" w:rsidP="00C7184E">
            <w:pPr>
              <w:pStyle w:val="Information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34A1662E" w14:textId="5682EC03" w:rsidR="00071E84" w:rsidRPr="00C7184E" w:rsidRDefault="004D653F" w:rsidP="00C7184E">
            <w:pPr>
              <w:pStyle w:val="Information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601463017</w:t>
            </w:r>
            <w:r w:rsidR="00C7184E" w:rsidRPr="00C7184E">
              <w:rPr>
                <w:rFonts w:ascii="TH SarabunPSK" w:hAnsi="TH SarabunPSK" w:cs="TH SarabunPSK"/>
                <w:sz w:val="32"/>
                <w:szCs w:val="32"/>
                <w:lang w:bidi="th-TH"/>
              </w:rPr>
              <w:t>@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crru</w:t>
            </w:r>
            <w:r w:rsidR="00C7184E" w:rsidRPr="00C7184E">
              <w:rPr>
                <w:rFonts w:ascii="TH SarabunPSK" w:hAnsi="TH SarabunPSK" w:cs="TH SarabunPSK"/>
                <w:sz w:val="32"/>
                <w:szCs w:val="32"/>
                <w:lang w:bidi="th-TH"/>
              </w:rPr>
              <w:t>.com</w:t>
            </w:r>
          </w:p>
        </w:tc>
        <w:tc>
          <w:tcPr>
            <w:tcW w:w="1062" w:type="dxa"/>
            <w:vMerge/>
          </w:tcPr>
          <w:p w14:paraId="2ED9B732" w14:textId="77777777" w:rsidR="00071E84" w:rsidRPr="00DB12E8" w:rsidRDefault="00071E84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7155D3C0" w14:textId="77777777" w:rsidR="00071E84" w:rsidRPr="00DB12E8" w:rsidRDefault="00071E84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647A4B" w:rsidRPr="00DB12E8" w14:paraId="507765BC" w14:textId="77777777" w:rsidTr="00C7184E">
        <w:trPr>
          <w:trHeight w:val="57"/>
        </w:trPr>
        <w:tc>
          <w:tcPr>
            <w:tcW w:w="3798" w:type="dxa"/>
            <w:gridSpan w:val="2"/>
            <w:vAlign w:val="center"/>
          </w:tcPr>
          <w:p w14:paraId="707E1890" w14:textId="2A5FB9A2" w:rsidR="00647A4B" w:rsidRPr="00DB12E8" w:rsidRDefault="00647A4B" w:rsidP="00C7184E">
            <w:pPr>
              <w:pStyle w:val="NoSpacing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</w:tcPr>
          <w:p w14:paraId="308144A6" w14:textId="77777777" w:rsidR="00647A4B" w:rsidRPr="00DB12E8" w:rsidRDefault="00647A4B" w:rsidP="00C7184E">
            <w:pPr>
              <w:pStyle w:val="BodyText"/>
              <w:kinsoku w:val="0"/>
              <w:overflowPunct w:val="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6A33635A" w14:textId="77777777" w:rsidR="00647A4B" w:rsidRPr="00DB12E8" w:rsidRDefault="00647A4B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071E84" w:rsidRPr="00DB12E8" w14:paraId="4DE3C39E" w14:textId="77777777" w:rsidTr="00C7184E">
        <w:trPr>
          <w:trHeight w:val="633"/>
        </w:trPr>
        <w:tc>
          <w:tcPr>
            <w:tcW w:w="851" w:type="dxa"/>
            <w:vAlign w:val="center"/>
          </w:tcPr>
          <w:p w14:paraId="0F86C8AC" w14:textId="6C64EEA4" w:rsidR="00071E84" w:rsidRPr="00DB12E8" w:rsidRDefault="00071E84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2947" w:type="dxa"/>
            <w:vAlign w:val="center"/>
          </w:tcPr>
          <w:p w14:paraId="40CD2D20" w14:textId="1E4C88BA" w:rsidR="00071E84" w:rsidRPr="00DB12E8" w:rsidRDefault="00071E84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vMerge/>
          </w:tcPr>
          <w:p w14:paraId="1A48F8C6" w14:textId="77777777" w:rsidR="00071E84" w:rsidRPr="00DB12E8" w:rsidRDefault="00071E84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7C7C76BA" w14:textId="77777777" w:rsidR="00071E84" w:rsidRPr="00DB12E8" w:rsidRDefault="00071E84" w:rsidP="00C7184E">
            <w:pPr>
              <w:pStyle w:val="Heading1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647A4B" w:rsidRPr="00DB12E8" w14:paraId="10ED4762" w14:textId="77777777" w:rsidTr="00C7184E">
        <w:trPr>
          <w:trHeight w:val="2448"/>
        </w:trPr>
        <w:tc>
          <w:tcPr>
            <w:tcW w:w="3798" w:type="dxa"/>
            <w:gridSpan w:val="2"/>
          </w:tcPr>
          <w:p w14:paraId="2EF0DEAE" w14:textId="434D168F" w:rsidR="007443A0" w:rsidRPr="00DB12E8" w:rsidRDefault="007443A0" w:rsidP="00C7184E">
            <w:pPr>
              <w:pStyle w:val="Information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</w:tcPr>
          <w:p w14:paraId="699B7A2C" w14:textId="77777777" w:rsidR="00647A4B" w:rsidRPr="00DB12E8" w:rsidRDefault="00647A4B" w:rsidP="00C7184E">
            <w:pPr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6137" w:type="dxa"/>
            <w:vMerge/>
          </w:tcPr>
          <w:p w14:paraId="0CAAD656" w14:textId="77777777" w:rsidR="00647A4B" w:rsidRPr="00DB12E8" w:rsidRDefault="00647A4B" w:rsidP="00C7184E">
            <w:pPr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14:paraId="79D83F88" w14:textId="36808F1F" w:rsidR="007F5B63" w:rsidRPr="00DB12E8" w:rsidRDefault="00EA07B2" w:rsidP="00DB12E8">
      <w:pPr>
        <w:pStyle w:val="BodyText"/>
        <w:jc w:val="thaiDistribute"/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D932C1" wp14:editId="238AD72A">
            <wp:simplePos x="0" y="0"/>
            <wp:positionH relativeFrom="column">
              <wp:posOffset>287655</wp:posOffset>
            </wp:positionH>
            <wp:positionV relativeFrom="paragraph">
              <wp:posOffset>-316230</wp:posOffset>
            </wp:positionV>
            <wp:extent cx="1836420" cy="24676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5B63" w:rsidRPr="00DB12E8" w:rsidSect="00647A4B">
      <w:headerReference w:type="default" r:id="rId17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A6FF" w14:textId="77777777" w:rsidR="000A369E" w:rsidRDefault="000A369E" w:rsidP="00590471">
      <w:r>
        <w:separator/>
      </w:r>
    </w:p>
  </w:endnote>
  <w:endnote w:type="continuationSeparator" w:id="0">
    <w:p w14:paraId="5CEADD89" w14:textId="77777777" w:rsidR="000A369E" w:rsidRDefault="000A369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2142" w14:textId="77777777" w:rsidR="000A369E" w:rsidRDefault="000A369E" w:rsidP="00590471">
      <w:r>
        <w:separator/>
      </w:r>
    </w:p>
  </w:footnote>
  <w:footnote w:type="continuationSeparator" w:id="0">
    <w:p w14:paraId="6F813125" w14:textId="77777777" w:rsidR="000A369E" w:rsidRDefault="000A369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623A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817218" wp14:editId="6902C25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438609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02E48"/>
    <w:multiLevelType w:val="hybridMultilevel"/>
    <w:tmpl w:val="346CA3FE"/>
    <w:lvl w:ilvl="0" w:tplc="F0BAD3A0">
      <w:numFmt w:val="bullet"/>
      <w:lvlText w:val=""/>
      <w:lvlJc w:val="left"/>
      <w:pPr>
        <w:ind w:left="72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8"/>
    <w:rsid w:val="00060042"/>
    <w:rsid w:val="00071E84"/>
    <w:rsid w:val="000A369E"/>
    <w:rsid w:val="000B37CD"/>
    <w:rsid w:val="000B5746"/>
    <w:rsid w:val="000C10F8"/>
    <w:rsid w:val="000F7D04"/>
    <w:rsid w:val="00142F43"/>
    <w:rsid w:val="00150ABD"/>
    <w:rsid w:val="001605C3"/>
    <w:rsid w:val="00165697"/>
    <w:rsid w:val="001F5586"/>
    <w:rsid w:val="00222466"/>
    <w:rsid w:val="002E5E62"/>
    <w:rsid w:val="002F5168"/>
    <w:rsid w:val="003429B5"/>
    <w:rsid w:val="003911FB"/>
    <w:rsid w:val="00472C27"/>
    <w:rsid w:val="004779CF"/>
    <w:rsid w:val="004B4268"/>
    <w:rsid w:val="004D653F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F54A0"/>
    <w:rsid w:val="007F5B63"/>
    <w:rsid w:val="00846CB9"/>
    <w:rsid w:val="008472E9"/>
    <w:rsid w:val="008615CA"/>
    <w:rsid w:val="008C2CFC"/>
    <w:rsid w:val="008F6E2E"/>
    <w:rsid w:val="009C2E65"/>
    <w:rsid w:val="009E68ED"/>
    <w:rsid w:val="009F38D6"/>
    <w:rsid w:val="00A35586"/>
    <w:rsid w:val="00AA1104"/>
    <w:rsid w:val="00B6466C"/>
    <w:rsid w:val="00BF4D49"/>
    <w:rsid w:val="00C4452C"/>
    <w:rsid w:val="00C7184E"/>
    <w:rsid w:val="00CE1E3D"/>
    <w:rsid w:val="00D6557B"/>
    <w:rsid w:val="00D97885"/>
    <w:rsid w:val="00DB12E8"/>
    <w:rsid w:val="00DF2F8A"/>
    <w:rsid w:val="00E90A60"/>
    <w:rsid w:val="00EA0732"/>
    <w:rsid w:val="00EA07B2"/>
    <w:rsid w:val="00EB7708"/>
    <w:rsid w:val="00EE7E09"/>
    <w:rsid w:val="00F0223C"/>
    <w:rsid w:val="00F51250"/>
    <w:rsid w:val="00F86C46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55866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2021-06-01T05:58:00Z</dcterms:created>
  <dcterms:modified xsi:type="dcterms:W3CDTF">2021-06-24T06:40:00Z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